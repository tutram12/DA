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2E" w:rsidRDefault="007C192E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Diplomarbeitsantrag</w:t>
      </w:r>
    </w:p>
    <w:p w:rsidR="007C192E" w:rsidRDefault="007C192E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F06903" w:rsidRPr="00F06903" w:rsidRDefault="00F06903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de-AT"/>
        </w:rPr>
        <w:t xml:space="preserve"> </w:t>
      </w:r>
    </w:p>
    <w:sectPr w:rsidR="00F06903" w:rsidRPr="00F06903">
      <w:headerReference w:type="default" r:id="rId6"/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848" w:rsidRDefault="00530848" w:rsidP="00E7159D">
      <w:pPr>
        <w:spacing w:after="0" w:line="240" w:lineRule="auto"/>
      </w:pPr>
      <w:r>
        <w:separator/>
      </w:r>
    </w:p>
  </w:endnote>
  <w:endnote w:type="continuationSeparator" w:id="0">
    <w:p w:rsidR="00530848" w:rsidRDefault="00530848" w:rsidP="00E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0A1" w:rsidRPr="001450A1" w:rsidRDefault="001450A1">
    <w:pPr>
      <w:pStyle w:val="Fuzeile"/>
      <w:rPr>
        <w:rFonts w:ascii="Arial" w:hAnsi="Arial" w:cs="Arial"/>
        <w:sz w:val="24"/>
        <w:szCs w:val="24"/>
      </w:rPr>
    </w:pPr>
    <w:r w:rsidRPr="001450A1">
      <w:rPr>
        <w:rFonts w:ascii="Arial" w:hAnsi="Arial" w:cs="Arial"/>
        <w:sz w:val="24"/>
        <w:szCs w:val="24"/>
      </w:rPr>
      <w:tab/>
      <w:t xml:space="preserve">Seite 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>PAGE   \* MERGEFORMAT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7C192E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  <w:r w:rsidRPr="001450A1">
      <w:rPr>
        <w:rFonts w:ascii="Arial" w:hAnsi="Arial" w:cs="Arial"/>
        <w:sz w:val="24"/>
        <w:szCs w:val="24"/>
      </w:rPr>
      <w:t>/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 xml:space="preserve"> NUMPAGES   \* MERGEFORMAT 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7C192E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848" w:rsidRDefault="00530848" w:rsidP="00E7159D">
      <w:pPr>
        <w:spacing w:after="0" w:line="240" w:lineRule="auto"/>
      </w:pPr>
      <w:r>
        <w:separator/>
      </w:r>
    </w:p>
  </w:footnote>
  <w:footnote w:type="continuationSeparator" w:id="0">
    <w:p w:rsidR="00530848" w:rsidRDefault="00530848" w:rsidP="00E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59D" w:rsidRPr="00E7159D" w:rsidRDefault="00E7159D">
    <w:pPr>
      <w:pStyle w:val="Kopfzeil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Tuttner Raphael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AHME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2E"/>
    <w:rsid w:val="001450A1"/>
    <w:rsid w:val="0018353F"/>
    <w:rsid w:val="00254183"/>
    <w:rsid w:val="00336EB1"/>
    <w:rsid w:val="00414CD5"/>
    <w:rsid w:val="00420051"/>
    <w:rsid w:val="004B78E3"/>
    <w:rsid w:val="00530848"/>
    <w:rsid w:val="007C192E"/>
    <w:rsid w:val="00BC5F01"/>
    <w:rsid w:val="00C05EAB"/>
    <w:rsid w:val="00E7159D"/>
    <w:rsid w:val="00F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D891"/>
  <w15:chartTrackingRefBased/>
  <w15:docId w15:val="{E6F8F66C-0BA7-4555-95F2-BE90B41D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5F0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59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59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pha\Documents\Benutzerdefinierte%20Office-Vorlagen\Sch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Schule.dotx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Tuttner</dc:creator>
  <cp:keywords/>
  <dc:description/>
  <cp:lastModifiedBy>TUTTNER Raphael</cp:lastModifiedBy>
  <cp:revision>1</cp:revision>
  <dcterms:created xsi:type="dcterms:W3CDTF">2018-02-14T10:36:00Z</dcterms:created>
  <dcterms:modified xsi:type="dcterms:W3CDTF">2018-02-14T10:37:00Z</dcterms:modified>
</cp:coreProperties>
</file>